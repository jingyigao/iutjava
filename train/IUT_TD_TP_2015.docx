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6C1F5FCB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4E64B837" wp14:editId="08FBFB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E1094E" wp14:editId="652EC2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4F4ACC" w14:textId="77777777" w:rsidR="005E4050" w:rsidRPr="00703848" w:rsidRDefault="005E405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6F5530C" w14:textId="77777777" w:rsidR="005E4050" w:rsidRPr="00703848" w:rsidRDefault="005E405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4F4ACC" w14:textId="77777777" w:rsidR="005E4050" w:rsidRPr="00703848" w:rsidRDefault="005E405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6F5530C" w14:textId="77777777" w:rsidR="005E4050" w:rsidRPr="00703848" w:rsidRDefault="005E405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AAD70D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DA9986" wp14:editId="5640773B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C483C" w14:textId="77777777" w:rsidR="005E4050" w:rsidRDefault="005E4050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716BE722" w14:textId="77777777" w:rsidR="005E4050" w:rsidRDefault="005E4050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538EEC2D" w14:textId="77777777" w:rsidR="005E4050" w:rsidRDefault="005E4050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5E4050" w14:paraId="01E1D407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2D0758AF" w14:textId="77777777" w:rsidR="005E4050" w:rsidRPr="00260206" w:rsidRDefault="005E4050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0DE1FF5A" w14:textId="77777777" w:rsidR="005E4050" w:rsidRPr="00260206" w:rsidRDefault="005E405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320DE801" w14:textId="77777777" w:rsidR="005E4050" w:rsidRPr="00260206" w:rsidRDefault="005E405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A8A2CB4" w14:textId="77777777" w:rsidR="005E4050" w:rsidRPr="00260206" w:rsidRDefault="005E405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5E4050" w14:paraId="1CB3D913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4F8FD3D4" w14:textId="77777777" w:rsidR="005E4050" w:rsidRPr="00260206" w:rsidRDefault="005E405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BBE4A34" w14:textId="77777777" w:rsidR="005E4050" w:rsidRPr="00260206" w:rsidRDefault="005E405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2E3183BC" w14:textId="77777777" w:rsidR="005E4050" w:rsidRPr="00260206" w:rsidRDefault="005E405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C978AC7" w14:textId="77777777" w:rsidR="005E4050" w:rsidRPr="00260206" w:rsidRDefault="005E405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5E4050" w14:paraId="02A6AA91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A9B6D24" w14:textId="77777777" w:rsidR="005E4050" w:rsidRPr="00260206" w:rsidRDefault="005E405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77B6E39A" w14:textId="77777777" w:rsidR="005E4050" w:rsidRPr="00260206" w:rsidRDefault="005E405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3E468FDE" w14:textId="77777777" w:rsidR="005E4050" w:rsidRPr="00260206" w:rsidRDefault="005E405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40A1A7B" w14:textId="77777777" w:rsidR="005E4050" w:rsidRPr="00260206" w:rsidRDefault="005E405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EEA33E6" w14:textId="77777777" w:rsidR="005E4050" w:rsidRDefault="005E405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9D5D361" w14:textId="77777777" w:rsidR="005E4050" w:rsidRDefault="005E405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B1AEC07" w14:textId="77777777" w:rsidR="005E4050" w:rsidRDefault="005E405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2DDC6CD" w14:textId="77777777" w:rsidR="005E4050" w:rsidRDefault="005E405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1205C80" w14:textId="77777777" w:rsidR="005E4050" w:rsidRPr="007A11AB" w:rsidRDefault="005E405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28FC483C" w14:textId="77777777" w:rsidR="005E4050" w:rsidRDefault="005E4050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716BE722" w14:textId="77777777" w:rsidR="005E4050" w:rsidRDefault="005E4050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538EEC2D" w14:textId="77777777" w:rsidR="005E4050" w:rsidRDefault="005E4050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5E4050" w14:paraId="01E1D407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2D0758AF" w14:textId="77777777" w:rsidR="005E4050" w:rsidRPr="00260206" w:rsidRDefault="005E4050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0DE1FF5A" w14:textId="77777777" w:rsidR="005E4050" w:rsidRPr="00260206" w:rsidRDefault="005E405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320DE801" w14:textId="77777777" w:rsidR="005E4050" w:rsidRPr="00260206" w:rsidRDefault="005E405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A8A2CB4" w14:textId="77777777" w:rsidR="005E4050" w:rsidRPr="00260206" w:rsidRDefault="005E405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5E4050" w14:paraId="1CB3D913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4F8FD3D4" w14:textId="77777777" w:rsidR="005E4050" w:rsidRPr="00260206" w:rsidRDefault="005E405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BBE4A34" w14:textId="77777777" w:rsidR="005E4050" w:rsidRPr="00260206" w:rsidRDefault="005E405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2E3183BC" w14:textId="77777777" w:rsidR="005E4050" w:rsidRPr="00260206" w:rsidRDefault="005E405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C978AC7" w14:textId="77777777" w:rsidR="005E4050" w:rsidRPr="00260206" w:rsidRDefault="005E405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5E4050" w14:paraId="02A6AA91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A9B6D24" w14:textId="77777777" w:rsidR="005E4050" w:rsidRPr="00260206" w:rsidRDefault="005E405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77B6E39A" w14:textId="77777777" w:rsidR="005E4050" w:rsidRPr="00260206" w:rsidRDefault="005E405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3E468FDE" w14:textId="77777777" w:rsidR="005E4050" w:rsidRPr="00260206" w:rsidRDefault="005E405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40A1A7B" w14:textId="77777777" w:rsidR="005E4050" w:rsidRPr="00260206" w:rsidRDefault="005E405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14:paraId="4EEA33E6" w14:textId="77777777" w:rsidR="005E4050" w:rsidRDefault="005E405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9D5D361" w14:textId="77777777" w:rsidR="005E4050" w:rsidRDefault="005E405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B1AEC07" w14:textId="77777777" w:rsidR="005E4050" w:rsidRDefault="005E405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2DDC6CD" w14:textId="77777777" w:rsidR="005E4050" w:rsidRDefault="005E405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1205C80" w14:textId="77777777" w:rsidR="005E4050" w:rsidRPr="007A11AB" w:rsidRDefault="005E405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708BB34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5029D8D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62CDAA" w14:textId="77777777" w:rsidR="00CE7C54" w:rsidRDefault="0004391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978C95F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D240D1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20D5CC9" w14:textId="77777777" w:rsidR="00CE7C54" w:rsidRDefault="0004391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5AD29BD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2723A2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8EE4E1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EF5C49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B44079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1A47A3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3AFE59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F3C76C6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A546A0" w14:textId="77777777" w:rsidR="00CE7C54" w:rsidRDefault="0004391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893208B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546C14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C33793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37C311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4333A7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21444B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45B4AF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316356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BC91D7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D33B666" w14:textId="77777777" w:rsidR="00CE7C54" w:rsidRDefault="0004391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E96A54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A0FB58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D74F35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06A85A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756787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A116FED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9FF8E52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03B49C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348FD2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7E729B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FFA650" w14:textId="77777777" w:rsidR="00CE7C54" w:rsidRDefault="0004391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9C043B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F5B3BFA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A18B912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1809372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A5672F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747022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FE9E25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05CA75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34BC41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26C39B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2B01C7" w14:textId="77777777" w:rsidR="00CE7C54" w:rsidRDefault="0004391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9EFFB7E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90068F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588A78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5C4F45C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FDF544C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B1D082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198F074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4D7B30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7BD399" w14:textId="77777777" w:rsidR="00CE7C54" w:rsidRDefault="0004391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719BD3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73E89B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AF855C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19BE86B" w14:textId="77777777" w:rsidR="00CE7C54" w:rsidRDefault="0004391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305473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A2471C2" w14:textId="77777777" w:rsidR="00CE7C54" w:rsidRDefault="0004391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32CD8DF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A88C218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B8AFFD0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4E84BA62" w14:textId="77777777"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3CD974A0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4EF2A20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762FF65F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290B982B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6B2968D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D5BF124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4B3EFC2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4A5CF4D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69AF27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EA7FBAA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7D6E707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10DD588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219973CF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1547F85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31ACE55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0E5F94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03BF31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6FCA392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751BC39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52AA65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25E197C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6EA1FAF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3ECE645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0EEC9A2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E55355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A880162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2EA9FBD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A3069B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B8A057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5EB9DC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B11837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9EE06D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490023AF" w14:textId="77777777" w:rsidR="00944AD0" w:rsidRDefault="00944AD0" w:rsidP="00944AD0"/>
    <w:p w14:paraId="2565C3AC" w14:textId="77777777" w:rsidR="00944AD0" w:rsidRDefault="00944AD0" w:rsidP="00944AD0">
      <w:r>
        <w:br w:type="page"/>
      </w:r>
    </w:p>
    <w:p w14:paraId="4C1061D2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2B8581F1" w14:textId="77777777" w:rsidR="00A33286" w:rsidRPr="00A33286" w:rsidRDefault="00A33286" w:rsidP="00D22DC9">
      <w:pPr>
        <w:pStyle w:val="Titre2"/>
      </w:pPr>
    </w:p>
    <w:p w14:paraId="3BD6CD6C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A937E07" w14:textId="77777777" w:rsidR="00EF7E70" w:rsidRPr="00EF7E70" w:rsidRDefault="00EF7E70" w:rsidP="00EF7E70"/>
    <w:p w14:paraId="4756AB8F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63005EB2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203DB306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7A09B748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61C937A5" w14:textId="77777777" w:rsidR="00277995" w:rsidRDefault="00277995" w:rsidP="0078485C">
      <w:pPr>
        <w:pStyle w:val="Paragraphedeliste"/>
        <w:jc w:val="center"/>
      </w:pPr>
    </w:p>
    <w:p w14:paraId="7F68A3C2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022AEC34" wp14:editId="43B42B3B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C5F3C1D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B53F2" wp14:editId="6C004FC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1C922171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0FEEC" wp14:editId="38409327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2D19BE19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A1CD5" wp14:editId="3C10CCCE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ABAF4" w14:textId="77777777" w:rsidR="005E4050" w:rsidRDefault="005E4050" w:rsidP="009B5C10">
                            <w:pPr>
                              <w:jc w:val="center"/>
                            </w:pPr>
                          </w:p>
                          <w:p w14:paraId="6CF2F489" w14:textId="77777777" w:rsidR="005E4050" w:rsidRDefault="005E4050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B4ABAF4" w14:textId="77777777" w:rsidR="005E4050" w:rsidRDefault="005E4050" w:rsidP="009B5C10">
                      <w:pPr>
                        <w:jc w:val="center"/>
                      </w:pPr>
                    </w:p>
                    <w:p w14:paraId="6CF2F489" w14:textId="77777777" w:rsidR="005E4050" w:rsidRDefault="005E4050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4F9E9AF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12AB3C43" w14:textId="77777777" w:rsidR="00EF7E70" w:rsidRPr="00EF7E70" w:rsidRDefault="00EF7E70" w:rsidP="00EF7E70"/>
    <w:p w14:paraId="4E33A3F7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2E261B77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06F86AD1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03268B74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78C0851A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0CBF3DD9" w14:textId="77777777" w:rsidR="00EF7E70" w:rsidRDefault="00EF7E70" w:rsidP="00EF7E70"/>
    <w:p w14:paraId="1FB45A91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65033102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467C0CBE" w14:textId="77777777" w:rsidR="00260206" w:rsidRDefault="00260206" w:rsidP="00260206"/>
    <w:p w14:paraId="2001A7E5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7A92D1FB" w14:textId="77777777" w:rsidR="00DB2F71" w:rsidRPr="00295FB2" w:rsidRDefault="00DB2F71" w:rsidP="00295FB2"/>
    <w:p w14:paraId="6D8E898F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10402B10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08C0BEE3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6567B52C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569E475A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14:paraId="112436E4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14:paraId="355A9196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6E8FE947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21F53511" w14:textId="77777777" w:rsidR="008F16D5" w:rsidRDefault="008F16D5" w:rsidP="008F16D5">
      <w:pPr>
        <w:pStyle w:val="Paragraphedeliste"/>
        <w:ind w:left="1440"/>
      </w:pPr>
    </w:p>
    <w:p w14:paraId="570192C8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7268F90A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4026F489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31800802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r w:rsidR="005E1668" w:rsidRPr="008F16D5">
        <w:rPr>
          <w:b/>
          <w:i/>
        </w:rPr>
        <w:t xml:space="preserve"> </w:t>
      </w:r>
    </w:p>
    <w:p w14:paraId="17BFFF35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3BAE5CDC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2B2D3E23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01B592DF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14:paraId="2DD0136F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2286596D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17217BBF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7A951D5C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45943D7F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6307FA57" w14:textId="77777777" w:rsidR="0002265F" w:rsidRDefault="0002265F" w:rsidP="00DB2F71">
      <w:pPr>
        <w:pStyle w:val="Titre3"/>
      </w:pPr>
    </w:p>
    <w:p w14:paraId="441BC734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78B5E96F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75C93577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43151708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1B21710A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6CFA4C05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59434F48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14:paraId="0645538D" w14:textId="77777777" w:rsidR="00EF7E70" w:rsidRDefault="00EF7E70" w:rsidP="00A2429C"/>
    <w:p w14:paraId="2CA30C42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61A171F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31F5BD41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3B6A3AE9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7562BD61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6808300A" w14:textId="77777777" w:rsidR="00C65133" w:rsidRPr="00C65133" w:rsidRDefault="00C65133" w:rsidP="00C65133"/>
    <w:p w14:paraId="1D27EEF0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200637F8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299DE336" w14:textId="77777777"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8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29225859" w14:textId="77777777" w:rsidR="00295FB2" w:rsidRDefault="00295FB2" w:rsidP="00295FB2"/>
    <w:p w14:paraId="25A41DFC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241F033F" w14:textId="77777777" w:rsidR="001D0CCB" w:rsidRDefault="001D0CCB" w:rsidP="001D0CCB"/>
    <w:p w14:paraId="54CC524A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164DD491" w14:textId="77777777" w:rsidR="005E4050" w:rsidRDefault="005E4050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64B4208A" w14:textId="75DD0B50" w:rsidR="005E4050" w:rsidRPr="005E4050" w:rsidRDefault="0004391D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On utilise les tableaux et les </w:t>
      </w:r>
      <w:proofErr w:type="spellStart"/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arrayliste</w:t>
      </w:r>
      <w:proofErr w:type="spellEnd"/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pour </w:t>
      </w:r>
      <w:r w:rsidR="005E4050"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afficher des message différents, et on a utilisé la classe abstraite, interface et héritage.</w:t>
      </w:r>
    </w:p>
    <w:p w14:paraId="3D7DC8E2" w14:textId="58F25BAF" w:rsidR="001D0CCB" w:rsidRPr="005E4050" w:rsidRDefault="001D0CCB" w:rsidP="001D0CCB">
      <w:pPr>
        <w:pStyle w:val="Titre3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1D906470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3D7395FD" w14:textId="77777777" w:rsidR="005E4050" w:rsidRPr="005E4050" w:rsidRDefault="005E4050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2667C813" w14:textId="7673398C" w:rsidR="005E4050" w:rsidRPr="005E4050" w:rsidRDefault="00180444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On a le soucie sur  appeler la méthode </w:t>
      </w:r>
      <w:proofErr w:type="spellStart"/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newMessage</w:t>
      </w:r>
      <w:proofErr w:type="spellEnd"/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de chaque élément du tableau de </w:t>
      </w:r>
      <w:proofErr w:type="spellStart"/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IApplicationLogListener</w:t>
      </w:r>
      <w:proofErr w:type="spellEnd"/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et conserver le message</w:t>
      </w:r>
      <w:r w:rsidR="005E4050"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.</w:t>
      </w:r>
    </w:p>
    <w:p w14:paraId="4769EA77" w14:textId="53B373A1" w:rsidR="00180444" w:rsidRPr="005E4050" w:rsidRDefault="005E4050" w:rsidP="005E4050">
      <w:pPr>
        <w:pStyle w:val="Titre3"/>
        <w:ind w:firstLine="708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Et on a la difficulté de savoir définir un objet par le type de table ou le type de </w:t>
      </w:r>
      <w:proofErr w:type="spellStart"/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arrayliste</w:t>
      </w:r>
      <w:proofErr w:type="spellEnd"/>
      <w:r w:rsidRPr="005E4050">
        <w:rPr>
          <w:rFonts w:asciiTheme="minorHAnsi" w:eastAsiaTheme="minorEastAsia" w:hAnsiTheme="minorHAnsi" w:cstheme="minorBidi"/>
          <w:color w:val="auto"/>
          <w:sz w:val="21"/>
          <w:szCs w:val="21"/>
        </w:rPr>
        <w:t>.</w:t>
      </w:r>
    </w:p>
    <w:p w14:paraId="45549F89" w14:textId="77777777" w:rsidR="007F2214" w:rsidRDefault="007F2214">
      <w:pPr>
        <w:rPr>
          <w:noProof/>
        </w:rPr>
      </w:pPr>
      <w:r w:rsidRPr="00F223C8">
        <w:rPr>
          <w:noProof/>
        </w:rPr>
        <w:br w:type="page"/>
      </w:r>
    </w:p>
    <w:p w14:paraId="5A792F79" w14:textId="77777777" w:rsidR="00180444" w:rsidRPr="00F223C8" w:rsidRDefault="00180444">
      <w:pPr>
        <w:rPr>
          <w:noProof/>
        </w:rPr>
      </w:pPr>
    </w:p>
    <w:p w14:paraId="761F1397" w14:textId="77777777" w:rsidR="007F2214" w:rsidRPr="00F223C8" w:rsidRDefault="007F2214" w:rsidP="007F2214">
      <w:pPr>
        <w:rPr>
          <w:noProof/>
        </w:rPr>
      </w:pPr>
    </w:p>
    <w:p w14:paraId="213F7182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19F24033" w14:textId="77777777" w:rsidR="00260206" w:rsidRDefault="00260206" w:rsidP="00D22DC9">
      <w:pPr>
        <w:pStyle w:val="Titre2"/>
      </w:pPr>
    </w:p>
    <w:p w14:paraId="7D95B24D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72E622A4" w14:textId="77777777" w:rsidR="008C43F9" w:rsidRDefault="008C43F9" w:rsidP="00533439"/>
    <w:p w14:paraId="01CBD25C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0351D2BE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750E62CB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43F0F72F" w14:textId="77777777" w:rsidR="008C43F9" w:rsidRDefault="008C43F9" w:rsidP="00533439"/>
    <w:p w14:paraId="0E479893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6BB4F25A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17C25451" w14:textId="77777777" w:rsidR="000A1783" w:rsidRDefault="000A1783" w:rsidP="00533439"/>
    <w:p w14:paraId="15297761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72D57071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0147A5B3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34AC873D" w14:textId="77777777" w:rsidR="005E1668" w:rsidRDefault="005E1668" w:rsidP="005E1668"/>
    <w:p w14:paraId="59CD0660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297A86B4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5C8E5FE3" w14:textId="77777777" w:rsidR="001D0CCB" w:rsidRDefault="001D0CCB" w:rsidP="001D0CCB"/>
    <w:p w14:paraId="5D015FA7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18BF81DB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05E56F86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4DF42DAA" w14:textId="77777777" w:rsidR="001D0CCB" w:rsidRDefault="001D0CCB" w:rsidP="001D0CCB"/>
    <w:p w14:paraId="2B889F43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33529246" w14:textId="77777777" w:rsidR="001D0CCB" w:rsidRDefault="001D0CCB" w:rsidP="001D0CCB"/>
    <w:p w14:paraId="01C26578" w14:textId="77777777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71655B43" w14:textId="77777777" w:rsidR="00B16666" w:rsidRPr="00B16666" w:rsidRDefault="00B16666" w:rsidP="00B16666"/>
    <w:p w14:paraId="19BB5E80" w14:textId="34C47FBE" w:rsidR="001D0CCB" w:rsidRDefault="00B16666" w:rsidP="00B16666">
      <w:r>
        <w:t xml:space="preserve">Selon les locations des </w:t>
      </w:r>
      <w:proofErr w:type="gramStart"/>
      <w:r>
        <w:t>utilisateurs ,on</w:t>
      </w:r>
      <w:proofErr w:type="gramEnd"/>
      <w:r>
        <w:t xml:space="preserve"> change la langue du logiciel automatiquement.</w:t>
      </w:r>
    </w:p>
    <w:p w14:paraId="586AFEDE" w14:textId="77777777" w:rsidR="00B16666" w:rsidRPr="00B16666" w:rsidRDefault="00B16666" w:rsidP="00B16666"/>
    <w:p w14:paraId="442506EE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Start w:id="23" w:name="_GoBack"/>
      <w:bookmarkEnd w:id="22"/>
      <w:bookmarkEnd w:id="23"/>
    </w:p>
    <w:p w14:paraId="5B87AC4E" w14:textId="77777777" w:rsidR="001D0CCB" w:rsidRPr="001D0CCB" w:rsidRDefault="001D0CCB" w:rsidP="001D0CCB"/>
    <w:p w14:paraId="7EEA0FFD" w14:textId="4FD9B517" w:rsidR="00260206" w:rsidRDefault="00B16666" w:rsidP="00260206">
      <w:r>
        <w:t xml:space="preserve">On a  la difficulté de la dernière question (le exo 5). </w:t>
      </w:r>
      <w:proofErr w:type="gramStart"/>
      <w:r>
        <w:t>On a</w:t>
      </w:r>
      <w:proofErr w:type="gramEnd"/>
      <w:r>
        <w:t xml:space="preserve"> pas trouvé comment </w:t>
      </w:r>
      <w:r>
        <w:t>créer une applicat</w:t>
      </w:r>
      <w:r>
        <w:t xml:space="preserve">ion </w:t>
      </w:r>
      <w:r>
        <w:t>livrable</w:t>
      </w:r>
      <w:r>
        <w:t>.</w:t>
      </w:r>
    </w:p>
    <w:p w14:paraId="74744D13" w14:textId="77777777" w:rsidR="00260206" w:rsidRPr="00260206" w:rsidRDefault="00260206" w:rsidP="00D22DC9">
      <w:pPr>
        <w:pStyle w:val="Titre2"/>
      </w:pPr>
    </w:p>
    <w:p w14:paraId="2CBDCEF6" w14:textId="77777777" w:rsidR="00533439" w:rsidRPr="00533439" w:rsidRDefault="00533439" w:rsidP="00533439"/>
    <w:p w14:paraId="08B96CFE" w14:textId="77777777" w:rsidR="007F2214" w:rsidRPr="00F223C8" w:rsidRDefault="00A16B4B">
      <w:r>
        <w:br w:type="page"/>
      </w:r>
    </w:p>
    <w:p w14:paraId="4C96F389" w14:textId="77777777"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5609AF80" w14:textId="77777777" w:rsidR="00762249" w:rsidRDefault="00762249" w:rsidP="00762249"/>
    <w:p w14:paraId="4C9EAE72" w14:textId="77777777"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14:paraId="7E97294C" w14:textId="77777777" w:rsidR="00D24305" w:rsidRDefault="00D24305" w:rsidP="00D24305">
      <w:pPr>
        <w:pStyle w:val="Titre3"/>
      </w:pPr>
    </w:p>
    <w:p w14:paraId="0818394E" w14:textId="77777777"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14:paraId="245B2002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56E7A8D1" w14:textId="77777777" w:rsidR="00D24305" w:rsidRDefault="00D24305" w:rsidP="00D24305"/>
    <w:p w14:paraId="10444DB1" w14:textId="77777777"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27654B21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740003EE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3FA3C496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08B9838A" w14:textId="77777777" w:rsidR="001C7146" w:rsidRDefault="001C7146" w:rsidP="00A04B36"/>
    <w:p w14:paraId="4FF7FED4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14:paraId="77F7DF9B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7B4A4048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6A90F779" w14:textId="77777777"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5672DDC2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0FB23E89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4415C631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12611707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31BD1720" w14:textId="77777777" w:rsidR="005E1668" w:rsidRDefault="005E1668" w:rsidP="00A04B36"/>
    <w:p w14:paraId="3E2CE737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5BAEF27C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61996027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540AA197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36E60D80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32A0B3B4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5A1ACFD0" w14:textId="77777777" w:rsidR="00A53252" w:rsidRDefault="00A53252" w:rsidP="005240F2">
      <w:pPr>
        <w:rPr>
          <w:b/>
          <w:i/>
        </w:rPr>
      </w:pPr>
    </w:p>
    <w:p w14:paraId="51A34D15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00D0F566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6B630A91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6B8DC1DE" wp14:editId="385342FB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1994593" w14:textId="77777777" w:rsidR="00A53252" w:rsidRPr="00A53252" w:rsidRDefault="00A53252" w:rsidP="00A53252"/>
    <w:p w14:paraId="000F092C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5BDF9E9F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CD51819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060A5280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550B9CB0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398701E0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0B5FC479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7400FE1E" w14:textId="77777777" w:rsidR="009153A9" w:rsidRDefault="009153A9" w:rsidP="009153A9">
      <w:pPr>
        <w:pStyle w:val="Titre2"/>
      </w:pPr>
    </w:p>
    <w:p w14:paraId="6521AC86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57E4729C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720DB405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12C00C7F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6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6CAC0E2B" w14:textId="77777777" w:rsidR="009153A9" w:rsidRDefault="009153A9">
      <w:pPr>
        <w:rPr>
          <w:noProof/>
        </w:rPr>
      </w:pPr>
    </w:p>
    <w:p w14:paraId="1FA88401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1EDCE1EC" w14:textId="77777777" w:rsidR="001D0CCB" w:rsidRDefault="001D0CCB" w:rsidP="001D0CCB"/>
    <w:p w14:paraId="1AD3E01F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4D49C061" w14:textId="77777777" w:rsidR="001D0CCB" w:rsidRDefault="001D0CCB" w:rsidP="001D0CCB">
      <w:pPr>
        <w:pStyle w:val="Titre3"/>
      </w:pPr>
    </w:p>
    <w:p w14:paraId="21662F25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682B531D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612073F9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350DFBA3" w14:textId="77777777" w:rsidR="00A04B36" w:rsidRDefault="00A04B36" w:rsidP="00A04B36"/>
    <w:p w14:paraId="747B706E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3E953275" w14:textId="77777777" w:rsidR="005A1EE1" w:rsidRDefault="005A1EE1" w:rsidP="00A749E7">
      <w:pPr>
        <w:pStyle w:val="Titre3"/>
      </w:pPr>
    </w:p>
    <w:p w14:paraId="7CBD8E23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0F02DA8A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7B86A37D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773AFDEC" w14:textId="77777777" w:rsidR="00A04B36" w:rsidRDefault="00A04B36" w:rsidP="00A749E7">
      <w:pPr>
        <w:pStyle w:val="Titre3"/>
      </w:pPr>
    </w:p>
    <w:p w14:paraId="2D2C4F55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17EC2874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59D8A2EF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66EF9EE3" w14:textId="77777777" w:rsidR="00A03EC0" w:rsidRPr="00A03EC0" w:rsidRDefault="00A03EC0" w:rsidP="00A03EC0"/>
    <w:p w14:paraId="11AF522B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0DEFFE16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4AF349E3" w14:textId="77777777" w:rsidR="00900C41" w:rsidRPr="00900C41" w:rsidRDefault="00900C41" w:rsidP="00900C41"/>
    <w:p w14:paraId="726676A2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5FE217A4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7FB1D2E7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63F4F06F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46B8D0BA" w14:textId="77777777" w:rsidR="00B236BA" w:rsidRDefault="00B236BA" w:rsidP="00B236BA"/>
    <w:p w14:paraId="3B2C59D2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2F7E967F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26604B5F" w14:textId="77777777" w:rsidR="00B236BA" w:rsidRDefault="00B236BA" w:rsidP="00900C41"/>
    <w:p w14:paraId="57384F0E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263DBA3C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291E43B9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14:paraId="0918E554" w14:textId="77777777" w:rsidR="00A04B36" w:rsidRPr="00A04B36" w:rsidRDefault="00A04B36" w:rsidP="00A04B36"/>
    <w:p w14:paraId="1B22882E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16CF1D30" w14:textId="77777777" w:rsidR="00A749E7" w:rsidRDefault="00A749E7" w:rsidP="00A749E7"/>
    <w:p w14:paraId="229F7110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59C1363F" w14:textId="77777777" w:rsidR="00A749E7" w:rsidRDefault="00A749E7" w:rsidP="00A749E7">
      <w:pPr>
        <w:pStyle w:val="Titre3"/>
      </w:pPr>
    </w:p>
    <w:p w14:paraId="644AFB02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2B8C59B0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4259863C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7F7F88B4" w14:textId="77777777" w:rsidR="00A04B36" w:rsidRPr="00A04B36" w:rsidRDefault="00A04B36" w:rsidP="00D22DC9">
      <w:pPr>
        <w:pStyle w:val="Titre2"/>
      </w:pPr>
    </w:p>
    <w:p w14:paraId="5AAC6A95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2381C673" w14:textId="77777777" w:rsidR="00D27CBA" w:rsidRDefault="00D27CBA" w:rsidP="00D27CBA">
      <w:pPr>
        <w:pStyle w:val="Titre3"/>
        <w:rPr>
          <w:noProof/>
        </w:rPr>
      </w:pPr>
    </w:p>
    <w:p w14:paraId="44A6E7F8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521DE5CA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60056846" w14:textId="77777777" w:rsidR="00766EE3" w:rsidRDefault="00766EE3" w:rsidP="00766EE3"/>
    <w:p w14:paraId="4A7E22DD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640C6587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4A9FE5CD" w14:textId="77777777" w:rsidR="00A92C9A" w:rsidRPr="00A92C9A" w:rsidRDefault="00A92C9A" w:rsidP="00D27CBA">
      <w:pPr>
        <w:pStyle w:val="Titre3"/>
      </w:pPr>
    </w:p>
    <w:p w14:paraId="733FC9AE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7128FABD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4C281F78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3A4C0D58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12A8BF24" w14:textId="77777777" w:rsidR="00137621" w:rsidRDefault="00137621" w:rsidP="00D27CBA">
      <w:pPr>
        <w:pStyle w:val="Titre3"/>
      </w:pPr>
    </w:p>
    <w:p w14:paraId="6EB97735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5C1F0FC2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2EAC67B5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2713699D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2EC7843A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372876E5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2665F028" w14:textId="77777777" w:rsidR="00A04B36" w:rsidRDefault="00A04B36" w:rsidP="00D22DC9">
      <w:pPr>
        <w:pStyle w:val="Titre2"/>
        <w:rPr>
          <w:noProof/>
        </w:rPr>
      </w:pPr>
    </w:p>
    <w:p w14:paraId="2FBAF484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32433875" w14:textId="77777777" w:rsidR="00D27CBA" w:rsidRDefault="00D27CBA" w:rsidP="00D27CBA"/>
    <w:p w14:paraId="57D9A570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53AC97B9" w14:textId="77777777" w:rsidR="00D27CBA" w:rsidRDefault="00D27CBA" w:rsidP="00D27CBA">
      <w:pPr>
        <w:pStyle w:val="Titre3"/>
      </w:pPr>
    </w:p>
    <w:p w14:paraId="1F456C7A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455F36BF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0C42097" w14:textId="77777777" w:rsidR="007F2214" w:rsidRPr="00A04B36" w:rsidRDefault="007F2214" w:rsidP="00D22DC9">
      <w:pPr>
        <w:pStyle w:val="Titre2"/>
        <w:rPr>
          <w:noProof/>
        </w:rPr>
      </w:pPr>
    </w:p>
    <w:p w14:paraId="2F232D94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73984FD1" w14:textId="77777777" w:rsidR="00A92C9A" w:rsidRDefault="00A92C9A" w:rsidP="00A92C9A"/>
    <w:p w14:paraId="353B08F3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4D32E37" w14:textId="77777777" w:rsidR="00024372" w:rsidRDefault="00024372" w:rsidP="00024372">
      <w:pPr>
        <w:pStyle w:val="Titre3"/>
      </w:pPr>
    </w:p>
    <w:p w14:paraId="24A0C8F3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4749EB5E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79D74DDC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53D2F385" w14:textId="77777777" w:rsidR="00A92C9A" w:rsidRDefault="00A92C9A" w:rsidP="00024372">
      <w:pPr>
        <w:pStyle w:val="Titre3"/>
      </w:pPr>
    </w:p>
    <w:p w14:paraId="5ED5263B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32289B5F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5ADD619A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79F645D5" w14:textId="77777777" w:rsidR="00D37A70" w:rsidRPr="00D37A70" w:rsidRDefault="00D37A70" w:rsidP="00D37A70"/>
    <w:p w14:paraId="77E1E400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FF4DC4C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9" w:history="1">
        <w:r w:rsidRPr="00A51173">
          <w:rPr>
            <w:rStyle w:val="Lienhypertexte"/>
          </w:rPr>
          <w:t>https://fr.wikipedia.org/wiki/Shoutbox</w:t>
        </w:r>
      </w:hyperlink>
    </w:p>
    <w:p w14:paraId="5FB412AB" w14:textId="77777777" w:rsidR="009907F1" w:rsidRPr="009907F1" w:rsidRDefault="009907F1" w:rsidP="009907F1"/>
    <w:p w14:paraId="1A3D19C4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35124068" w14:textId="77777777" w:rsidR="00024372" w:rsidRDefault="00024372" w:rsidP="00024372"/>
    <w:p w14:paraId="183DA535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0FF7AA6A" w14:textId="77777777" w:rsidR="00024372" w:rsidRDefault="00024372" w:rsidP="00024372">
      <w:pPr>
        <w:pStyle w:val="Titre3"/>
      </w:pPr>
    </w:p>
    <w:p w14:paraId="2B5154EA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6A335585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FA185" w14:textId="77777777" w:rsidR="005E4050" w:rsidRDefault="005E4050" w:rsidP="006651C9">
      <w:r>
        <w:separator/>
      </w:r>
    </w:p>
  </w:endnote>
  <w:endnote w:type="continuationSeparator" w:id="0">
    <w:p w14:paraId="46159CDD" w14:textId="77777777" w:rsidR="005E4050" w:rsidRDefault="005E405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D6F39" w14:textId="77777777" w:rsidR="005E4050" w:rsidRDefault="005E4050" w:rsidP="006651C9">
      <w:r>
        <w:separator/>
      </w:r>
    </w:p>
  </w:footnote>
  <w:footnote w:type="continuationSeparator" w:id="0">
    <w:p w14:paraId="1263CB5D" w14:textId="77777777" w:rsidR="005E4050" w:rsidRDefault="005E405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Content>
      <w:p w14:paraId="2B95DE5C" w14:textId="77777777" w:rsidR="005E4050" w:rsidRDefault="005E4050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71660114" wp14:editId="71443FC5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40C82" w14:textId="77777777" w:rsidR="005E4050" w:rsidRDefault="005E4050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16666" w:rsidRPr="00B16666">
                                  <w:rPr>
                                    <w:b/>
                                    <w:bCs/>
                                    <w:noProof/>
                                    <w:color w:val="BF91B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BF91B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+BIv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Av&#10;zye3myWbRBt/Hq5mq+Vy5f/lFMtnSVnluZDuM8f2ymevK7hDo9c3RqcGa6TlI8l/qWpMx25gXwCx&#10;uHAvQvID5t0F8WQTLeYTVrBwEs+9xcTz47s48ljMVptxSA+VFF8f0ivLGRZ0bHggMSMImspCA11X&#10;TUoXfdnHdL5U204Zce6foQCrgAUmGguL6zH6YmIP2wNYPFebV9fAU/071T4Y9HUPBt+w5mF7B/0x&#10;hjP08q4Bv5zD+PIfx83fAA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ASj4Ei+gMAALkMAAAOAAAAAAAAAAAAAAAAACwCAABk&#10;cnMvZTJvRG9jLnhtbFBLAQItABQABgAIAAAAIQDX/7N/3AAAAAMBAAAPAAAAAAAAAAAAAAAAAFIG&#10;AABkcnMvZG93bnJldi54bWxQSwUGAAAAAAQABADzAAAAWwcAAAAA&#10;">
                  <v:roundrect id="AutoShape 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4BF40C82" w14:textId="77777777" w:rsidR="005E4050" w:rsidRDefault="005E4050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16666" w:rsidRPr="00B16666">
                            <w:rPr>
                              <w:b/>
                              <w:bCs/>
                              <w:noProof/>
                              <w:color w:val="BF91B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BF91B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F80430B" w14:textId="77777777" w:rsidR="005E4050" w:rsidRDefault="005E405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4391D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444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1FB7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5E4050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16666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DD3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9F5C9F" w:themeColor="background1" w:themeShade="BF"/>
        <w:left w:val="single" w:sz="4" w:space="0" w:color="9F5C9F" w:themeColor="background1" w:themeShade="BF"/>
        <w:bottom w:val="single" w:sz="4" w:space="0" w:color="9F5C9F" w:themeColor="background1" w:themeShade="BF"/>
        <w:right w:val="single" w:sz="4" w:space="0" w:color="9F5C9F" w:themeColor="background1" w:themeShade="BF"/>
        <w:insideH w:val="single" w:sz="4" w:space="0" w:color="9F5C9F" w:themeColor="background1" w:themeShade="BF"/>
        <w:insideV w:val="single" w:sz="4" w:space="0" w:color="9F5C9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9F5C9F" w:themeColor="background1" w:themeShade="BF"/>
        <w:left w:val="single" w:sz="4" w:space="0" w:color="9F5C9F" w:themeColor="background1" w:themeShade="BF"/>
        <w:bottom w:val="single" w:sz="4" w:space="0" w:color="9F5C9F" w:themeColor="background1" w:themeShade="BF"/>
        <w:right w:val="single" w:sz="4" w:space="0" w:color="9F5C9F" w:themeColor="background1" w:themeShade="BF"/>
        <w:insideH w:val="single" w:sz="4" w:space="0" w:color="9F5C9F" w:themeColor="background1" w:themeShade="BF"/>
        <w:insideV w:val="single" w:sz="4" w:space="0" w:color="9F5C9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9F5C9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86B8" w:themeFill="background1" w:themeFillShade="F2"/>
      </w:tcPr>
    </w:tblStylePr>
    <w:tblStylePr w:type="band1Horz">
      <w:tblPr/>
      <w:tcPr>
        <w:shd w:val="clear" w:color="auto" w:fill="B886B8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9F5C9F" w:themeColor="background1" w:themeShade="BF"/>
        <w:left w:val="single" w:sz="4" w:space="0" w:color="9F5C9F" w:themeColor="background1" w:themeShade="BF"/>
        <w:bottom w:val="single" w:sz="4" w:space="0" w:color="9F5C9F" w:themeColor="background1" w:themeShade="BF"/>
        <w:right w:val="single" w:sz="4" w:space="0" w:color="9F5C9F" w:themeColor="background1" w:themeShade="BF"/>
        <w:insideH w:val="single" w:sz="4" w:space="0" w:color="9F5C9F" w:themeColor="background1" w:themeShade="BF"/>
        <w:insideV w:val="single" w:sz="4" w:space="0" w:color="9F5C9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9F5C9F" w:themeColor="background1" w:themeShade="BF"/>
        <w:left w:val="single" w:sz="4" w:space="0" w:color="9F5C9F" w:themeColor="background1" w:themeShade="BF"/>
        <w:bottom w:val="single" w:sz="4" w:space="0" w:color="9F5C9F" w:themeColor="background1" w:themeShade="BF"/>
        <w:right w:val="single" w:sz="4" w:space="0" w:color="9F5C9F" w:themeColor="background1" w:themeShade="BF"/>
        <w:insideH w:val="single" w:sz="4" w:space="0" w:color="9F5C9F" w:themeColor="background1" w:themeShade="BF"/>
        <w:insideV w:val="single" w:sz="4" w:space="0" w:color="9F5C9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9F5C9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86B8" w:themeFill="background1" w:themeFillShade="F2"/>
      </w:tcPr>
    </w:tblStylePr>
    <w:tblStylePr w:type="band1Horz">
      <w:tblPr/>
      <w:tcPr>
        <w:shd w:val="clear" w:color="auto" w:fill="B886B8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diagramLayout" Target="diagrams/layout2.xml"/><Relationship Id="rId21" Type="http://schemas.openxmlformats.org/officeDocument/2006/relationships/diagramQuickStyle" Target="diagrams/quickStyle2.xml"/><Relationship Id="rId22" Type="http://schemas.openxmlformats.org/officeDocument/2006/relationships/diagramColors" Target="diagrams/colors2.xml"/><Relationship Id="rId23" Type="http://schemas.microsoft.com/office/2007/relationships/diagramDrawing" Target="diagrams/drawing2.xml"/><Relationship Id="rId24" Type="http://schemas.openxmlformats.org/officeDocument/2006/relationships/hyperlink" Target="http://www.tutorialspoint.com/design_pattern/filter_pattern.htm" TargetMode="External"/><Relationship Id="rId25" Type="http://schemas.openxmlformats.org/officeDocument/2006/relationships/hyperlink" Target="https://docs.oracle.com/javase/tutorial/uiswing/components/menu.html" TargetMode="External"/><Relationship Id="rId26" Type="http://schemas.openxmlformats.org/officeDocument/2006/relationships/hyperlink" Target="https://docs.oracle.com/javase/tutorial/uiswing/components/spinner.html" TargetMode="External"/><Relationship Id="rId27" Type="http://schemas.openxmlformats.org/officeDocument/2006/relationships/hyperlink" Target="http://alvinalexander.com/blog/post/jfc-swing/how-create-simple-swing-html-viewer-browser-java" TargetMode="External"/><Relationship Id="rId28" Type="http://schemas.openxmlformats.org/officeDocument/2006/relationships/hyperlink" Target="http://www.tutorialspoint.com/sqlite/sqlite_java.htm" TargetMode="External"/><Relationship Id="rId29" Type="http://schemas.openxmlformats.org/officeDocument/2006/relationships/hyperlink" Target="https://fr.wikipedia.org/wiki/Shoutbox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diagramData" Target="diagrams/data1.xml"/><Relationship Id="rId14" Type="http://schemas.openxmlformats.org/officeDocument/2006/relationships/diagramLayout" Target="diagrams/layout1.xml"/><Relationship Id="rId15" Type="http://schemas.openxmlformats.org/officeDocument/2006/relationships/diagramQuickStyle" Target="diagrams/quickStyle1.xml"/><Relationship Id="rId16" Type="http://schemas.openxmlformats.org/officeDocument/2006/relationships/diagramColors" Target="diagrams/colors1.xml"/><Relationship Id="rId17" Type="http://schemas.microsoft.com/office/2007/relationships/diagramDrawing" Target="diagrams/drawing1.xml"/><Relationship Id="rId18" Type="http://schemas.openxmlformats.org/officeDocument/2006/relationships/hyperlink" Target="https://openclassrooms.com/courses/apprenez-a-programmer-en-java/les-menus-et-boites-de-dialogue" TargetMode="External"/><Relationship Id="rId19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i="1" kern="1200"/>
            <a:t>&lt;livrables&gt;</a:t>
          </a:r>
          <a:r>
            <a:rPr lang="fr-FR" sz="11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8ED13-4B1D-0845-AF5A-4D34CEA39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\Users\blaudez\AppData\Roaming\Microsoft\Templates\Page de garde Business pour rapport.dotx</Template>
  <TotalTime>0</TotalTime>
  <Pages>14</Pages>
  <Words>3044</Words>
  <Characters>16746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2015-11-16T09:45:00Z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